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E6" w:rsidRPr="005E0D6E" w:rsidRDefault="00736793" w:rsidP="0059565C">
      <w:pPr>
        <w:jc w:val="center"/>
        <w:rPr>
          <w:rFonts w:ascii="OCR A Extended" w:hAnsi="OCR A Extended"/>
          <w:sz w:val="40"/>
          <w:u w:val="single"/>
        </w:rPr>
      </w:pPr>
      <w:r>
        <w:rPr>
          <w:rFonts w:ascii="OCR A Extended" w:hAnsi="OCR A Extended"/>
          <w:sz w:val="40"/>
          <w:u w:val="single"/>
        </w:rPr>
        <w:t>Task 3</w:t>
      </w:r>
      <w:r w:rsidR="0059565C" w:rsidRPr="005E0D6E">
        <w:rPr>
          <w:rFonts w:ascii="OCR A Extended" w:hAnsi="OCR A Extended"/>
          <w:sz w:val="40"/>
          <w:u w:val="single"/>
        </w:rPr>
        <w:t xml:space="preserve"> Pseudo code</w:t>
      </w:r>
    </w:p>
    <w:p w:rsidR="00304C1C" w:rsidRDefault="00054C51" w:rsidP="00054C51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OUTPUT</w:t>
      </w:r>
      <w:r w:rsidR="00C6324E">
        <w:rPr>
          <w:rFonts w:ascii="OCR A Extended" w:hAnsi="OCR A Extended"/>
          <w:sz w:val="28"/>
          <w:szCs w:val="28"/>
        </w:rPr>
        <w:t xml:space="preserve"> ‘Hello, do you w</w:t>
      </w:r>
      <w:r w:rsidR="006B641B">
        <w:rPr>
          <w:rFonts w:ascii="OCR A Extended" w:hAnsi="OCR A Extended"/>
          <w:sz w:val="28"/>
          <w:szCs w:val="28"/>
        </w:rPr>
        <w:t>ish to check stock levels</w:t>
      </w:r>
      <w:r>
        <w:rPr>
          <w:rFonts w:ascii="OCR A Extended" w:hAnsi="OCR A Extended"/>
          <w:sz w:val="28"/>
          <w:szCs w:val="28"/>
        </w:rPr>
        <w:t xml:space="preserve"> (1)</w:t>
      </w:r>
      <w:r w:rsidR="006B641B">
        <w:rPr>
          <w:rFonts w:ascii="OCR A Extended" w:hAnsi="OCR A Extended"/>
          <w:sz w:val="28"/>
          <w:szCs w:val="28"/>
        </w:rPr>
        <w:t xml:space="preserve"> or input an order and update the stock file?</w:t>
      </w:r>
      <w:r>
        <w:rPr>
          <w:rFonts w:ascii="OCR A Extended" w:hAnsi="OCR A Extended"/>
          <w:sz w:val="28"/>
          <w:szCs w:val="28"/>
        </w:rPr>
        <w:t xml:space="preserve"> (2)</w:t>
      </w:r>
      <w:r w:rsidR="006B641B">
        <w:rPr>
          <w:rFonts w:ascii="OCR A Extended" w:hAnsi="OCR A Extended"/>
          <w:sz w:val="28"/>
          <w:szCs w:val="28"/>
        </w:rPr>
        <w:t xml:space="preserve">’ </w:t>
      </w:r>
    </w:p>
    <w:p w:rsidR="00054C51" w:rsidRDefault="00DA050D" w:rsidP="00054C51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INPUT Choice</w:t>
      </w:r>
    </w:p>
    <w:p w:rsidR="00DA050D" w:rsidRDefault="00DA050D" w:rsidP="00054C51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IF Choice = ‘1’ THEN</w:t>
      </w:r>
      <w:r w:rsidR="005737B5">
        <w:rPr>
          <w:rFonts w:ascii="OCR A Extended" w:hAnsi="OCR A Extended"/>
          <w:sz w:val="28"/>
          <w:szCs w:val="28"/>
        </w:rPr>
        <w:t>:</w:t>
      </w:r>
    </w:p>
    <w:p w:rsidR="005737B5" w:rsidRDefault="005737B5" w:rsidP="00321E64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4E090E" w:rsidRPr="004E090E">
        <w:rPr>
          <w:rFonts w:ascii="OCR A Extended" w:hAnsi="OCR A Extended"/>
          <w:sz w:val="28"/>
          <w:szCs w:val="28"/>
        </w:rPr>
        <w:t>Open “</w:t>
      </w:r>
      <w:r w:rsidR="004E090E">
        <w:rPr>
          <w:rFonts w:ascii="OCR A Extended" w:hAnsi="OCR A Extended"/>
          <w:sz w:val="28"/>
          <w:szCs w:val="28"/>
        </w:rPr>
        <w:t>Stocklevels.txt</w:t>
      </w:r>
      <w:r w:rsidR="0087056A">
        <w:rPr>
          <w:rFonts w:ascii="OCR A Extended" w:hAnsi="OCR A Extended"/>
          <w:sz w:val="28"/>
          <w:szCs w:val="28"/>
        </w:rPr>
        <w:t>” For INPUT</w:t>
      </w:r>
      <w:r w:rsidR="004E090E" w:rsidRPr="004E090E">
        <w:rPr>
          <w:rFonts w:ascii="OCR A Extended" w:hAnsi="OCR A Extended"/>
          <w:sz w:val="28"/>
          <w:szCs w:val="28"/>
        </w:rPr>
        <w:t xml:space="preserve"> As </w:t>
      </w:r>
      <w:r w:rsidR="004E090E">
        <w:rPr>
          <w:rFonts w:ascii="OCR A Extended" w:hAnsi="OCR A Extended"/>
          <w:sz w:val="28"/>
          <w:szCs w:val="28"/>
        </w:rPr>
        <w:t>stockFile</w:t>
      </w:r>
    </w:p>
    <w:p w:rsidR="00321E64" w:rsidRDefault="00321E64" w:rsidP="00321E64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 xml:space="preserve">WHILE </w:t>
      </w:r>
      <w:r w:rsidR="00B03BA5">
        <w:rPr>
          <w:rFonts w:ascii="OCR A Extended" w:hAnsi="OCR A Extended"/>
          <w:sz w:val="28"/>
          <w:szCs w:val="28"/>
        </w:rPr>
        <w:t xml:space="preserve">stockFile is not finished </w:t>
      </w:r>
    </w:p>
    <w:p w:rsidR="006F624D" w:rsidRDefault="00DA050D" w:rsidP="00054C51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B03BA5">
        <w:rPr>
          <w:rFonts w:ascii="OCR A Extended" w:hAnsi="OCR A Extended"/>
          <w:sz w:val="28"/>
          <w:szCs w:val="28"/>
        </w:rPr>
        <w:tab/>
      </w:r>
      <w:r w:rsidR="006F624D">
        <w:rPr>
          <w:rFonts w:ascii="OCR A Extended" w:hAnsi="OCR A Extended"/>
          <w:sz w:val="28"/>
          <w:szCs w:val="28"/>
        </w:rPr>
        <w:t xml:space="preserve">Read </w:t>
      </w:r>
      <w:r w:rsidR="0043482D">
        <w:rPr>
          <w:rFonts w:ascii="OCR A Extended" w:hAnsi="OCR A Extended"/>
          <w:sz w:val="28"/>
          <w:szCs w:val="28"/>
        </w:rPr>
        <w:t>stock level</w:t>
      </w:r>
      <w:r w:rsidR="006F624D">
        <w:rPr>
          <w:rFonts w:ascii="OCR A Extended" w:hAnsi="OCR A Extended"/>
          <w:sz w:val="28"/>
          <w:szCs w:val="28"/>
        </w:rPr>
        <w:t xml:space="preserve"> for each product </w:t>
      </w:r>
    </w:p>
    <w:p w:rsidR="006F624D" w:rsidRDefault="006F624D" w:rsidP="00054C51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B03BA5">
        <w:rPr>
          <w:rFonts w:ascii="OCR A Extended" w:hAnsi="OCR A Extended"/>
          <w:sz w:val="28"/>
          <w:szCs w:val="28"/>
        </w:rPr>
        <w:tab/>
      </w:r>
      <w:r>
        <w:rPr>
          <w:rFonts w:ascii="OCR A Extended" w:hAnsi="OCR A Extended"/>
          <w:sz w:val="28"/>
          <w:szCs w:val="28"/>
        </w:rPr>
        <w:t>IF product is below reorder level</w:t>
      </w:r>
      <w:r w:rsidR="003D28C9">
        <w:rPr>
          <w:rFonts w:ascii="OCR A Extended" w:hAnsi="OCR A Extended"/>
          <w:sz w:val="28"/>
          <w:szCs w:val="28"/>
        </w:rPr>
        <w:t xml:space="preserve"> THEN:</w:t>
      </w:r>
    </w:p>
    <w:p w:rsidR="003D28C9" w:rsidRDefault="00B70F1F" w:rsidP="00B70F1F">
      <w:pPr>
        <w:ind w:left="2160"/>
        <w:rPr>
          <w:rFonts w:ascii="OCR A Extended" w:hAnsi="OCR A Extended"/>
          <w:sz w:val="28"/>
          <w:szCs w:val="28"/>
        </w:rPr>
      </w:pPr>
      <w:r w:rsidRPr="00B70F1F">
        <w:rPr>
          <w:rFonts w:ascii="OCR A Extended" w:hAnsi="OCR A Extended"/>
          <w:sz w:val="28"/>
          <w:szCs w:val="28"/>
        </w:rPr>
        <w:t>Open “</w:t>
      </w:r>
      <w:r>
        <w:rPr>
          <w:rFonts w:ascii="OCR A Extended" w:hAnsi="OCR A Extended"/>
          <w:sz w:val="28"/>
          <w:szCs w:val="28"/>
        </w:rPr>
        <w:t>StockReorder</w:t>
      </w:r>
      <w:r w:rsidRPr="00B70F1F">
        <w:rPr>
          <w:rFonts w:ascii="OCR A Extended" w:hAnsi="OCR A Extended"/>
          <w:sz w:val="28"/>
          <w:szCs w:val="28"/>
        </w:rPr>
        <w:t xml:space="preserve">” For Append As </w:t>
      </w:r>
      <w:r>
        <w:rPr>
          <w:rFonts w:ascii="OCR A Extended" w:hAnsi="OCR A Extended"/>
          <w:sz w:val="28"/>
          <w:szCs w:val="28"/>
        </w:rPr>
        <w:t>stockReorder</w:t>
      </w:r>
    </w:p>
    <w:p w:rsidR="004F3593" w:rsidRDefault="004F3593" w:rsidP="00B70F1F">
      <w:pPr>
        <w:ind w:left="216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 xml:space="preserve">Write stockReorder with product for reorder </w:t>
      </w:r>
    </w:p>
    <w:p w:rsidR="004F3593" w:rsidRDefault="004F3593" w:rsidP="00B70F1F">
      <w:pPr>
        <w:ind w:left="216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ENDIF</w:t>
      </w:r>
    </w:p>
    <w:p w:rsidR="004F3593" w:rsidRDefault="00850808" w:rsidP="004F3593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105844">
        <w:rPr>
          <w:rFonts w:ascii="OCR A Extended" w:hAnsi="OCR A Extended"/>
          <w:sz w:val="28"/>
          <w:szCs w:val="28"/>
        </w:rPr>
        <w:t>ENDWHILE</w:t>
      </w:r>
    </w:p>
    <w:p w:rsidR="00105844" w:rsidRDefault="003B6286" w:rsidP="003B6286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OUTPUT ‘All products that are out of stock have been added to the reorder file</w:t>
      </w:r>
    </w:p>
    <w:p w:rsidR="00351381" w:rsidRDefault="003A7B0F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ELSEIF</w:t>
      </w:r>
      <w:r w:rsidR="00351381">
        <w:rPr>
          <w:rFonts w:ascii="OCR A Extended" w:hAnsi="OCR A Extended"/>
          <w:sz w:val="28"/>
          <w:szCs w:val="28"/>
        </w:rPr>
        <w:t xml:space="preserve"> Choice = ‘</w:t>
      </w:r>
      <w:r w:rsidR="00253A6A">
        <w:rPr>
          <w:rFonts w:ascii="OCR A Extended" w:hAnsi="OCR A Extended"/>
          <w:sz w:val="28"/>
          <w:szCs w:val="28"/>
        </w:rPr>
        <w:t>2</w:t>
      </w:r>
      <w:r w:rsidR="00351381">
        <w:rPr>
          <w:rFonts w:ascii="OCR A Extended" w:hAnsi="OCR A Extended"/>
          <w:sz w:val="28"/>
          <w:szCs w:val="28"/>
        </w:rPr>
        <w:t>’ THEN:</w:t>
      </w:r>
    </w:p>
    <w:p w:rsidR="00253A6A" w:rsidRDefault="00C73054" w:rsidP="00C73054">
      <w:pPr>
        <w:ind w:left="72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OUPUT ‘Please enter the GTIN-8 Code of the product that you wish to purchase’</w:t>
      </w:r>
    </w:p>
    <w:p w:rsidR="00C73054" w:rsidRDefault="00C73054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INPUT GTINproductCode</w:t>
      </w:r>
    </w:p>
    <w:p w:rsidR="00C73054" w:rsidRDefault="00C73054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36237F">
        <w:rPr>
          <w:rFonts w:ascii="OCR A Extended" w:hAnsi="OCR A Extended"/>
          <w:sz w:val="28"/>
          <w:szCs w:val="28"/>
        </w:rPr>
        <w:t>Store code entered in array ‘A’</w:t>
      </w:r>
    </w:p>
    <w:p w:rsidR="0036237F" w:rsidRDefault="0036237F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OUTPUT ‘And how many of them do you want?’</w:t>
      </w:r>
    </w:p>
    <w:p w:rsidR="0036237F" w:rsidRDefault="0036237F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E1332F">
        <w:rPr>
          <w:rFonts w:ascii="OCR A Extended" w:hAnsi="OCR A Extended"/>
          <w:sz w:val="28"/>
          <w:szCs w:val="28"/>
        </w:rPr>
        <w:t>Input QuantityOfProduct</w:t>
      </w:r>
    </w:p>
    <w:p w:rsidR="00E1332F" w:rsidRDefault="00E1332F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3923CF" w:rsidRPr="003923CF">
        <w:rPr>
          <w:rFonts w:ascii="OCR A Extended" w:hAnsi="OCR A Extended"/>
          <w:sz w:val="28"/>
          <w:szCs w:val="28"/>
        </w:rPr>
        <w:t>Open “Stocklevels.txt” For INPUT As stockFile</w:t>
      </w:r>
    </w:p>
    <w:p w:rsidR="00351381" w:rsidRDefault="004E1ACF" w:rsidP="003A7B0F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38220C">
        <w:rPr>
          <w:rFonts w:ascii="OCR A Extended" w:hAnsi="OCR A Extended"/>
          <w:sz w:val="28"/>
          <w:szCs w:val="28"/>
        </w:rPr>
        <w:t>Search stockFile for GTINproductCode</w:t>
      </w:r>
    </w:p>
    <w:p w:rsidR="00035970" w:rsidRPr="00035970" w:rsidRDefault="0038220C" w:rsidP="00035970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 w:rsidR="00035970" w:rsidRPr="00035970">
        <w:rPr>
          <w:rFonts w:ascii="OCR A Extended" w:hAnsi="OCR A Extended"/>
          <w:sz w:val="28"/>
          <w:szCs w:val="28"/>
        </w:rPr>
        <w:t>IF product is below reorder level THEN:</w:t>
      </w:r>
    </w:p>
    <w:p w:rsidR="00035970" w:rsidRPr="00035970" w:rsidRDefault="00035970" w:rsidP="00811ADA">
      <w:pPr>
        <w:ind w:left="1440"/>
        <w:rPr>
          <w:rFonts w:ascii="OCR A Extended" w:hAnsi="OCR A Extended"/>
          <w:sz w:val="28"/>
          <w:szCs w:val="28"/>
        </w:rPr>
      </w:pPr>
      <w:r w:rsidRPr="00035970">
        <w:rPr>
          <w:rFonts w:ascii="OCR A Extended" w:hAnsi="OCR A Extended"/>
          <w:sz w:val="28"/>
          <w:szCs w:val="28"/>
        </w:rPr>
        <w:t>Open “StockReorder” For Append As stockReorder</w:t>
      </w:r>
    </w:p>
    <w:p w:rsidR="000F0D7F" w:rsidRDefault="00035970" w:rsidP="00811ADA">
      <w:pPr>
        <w:ind w:left="720" w:firstLine="720"/>
        <w:rPr>
          <w:rFonts w:ascii="OCR A Extended" w:hAnsi="OCR A Extended"/>
          <w:sz w:val="28"/>
          <w:szCs w:val="28"/>
        </w:rPr>
      </w:pPr>
      <w:r w:rsidRPr="00035970">
        <w:rPr>
          <w:rFonts w:ascii="OCR A Extended" w:hAnsi="OCR A Extended"/>
          <w:sz w:val="28"/>
          <w:szCs w:val="28"/>
        </w:rPr>
        <w:t>Write stockReorder with product for reorder</w:t>
      </w:r>
    </w:p>
    <w:p w:rsidR="00035970" w:rsidRDefault="000F0D7F" w:rsidP="000F0D7F">
      <w:pPr>
        <w:ind w:left="144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lastRenderedPageBreak/>
        <w:t>OUTPUT ‘Im sorry, the product that you have selected is currently out of stock, please try again’</w:t>
      </w:r>
    </w:p>
    <w:p w:rsidR="00006E03" w:rsidRDefault="006E2585" w:rsidP="00006E03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  <w:t>ELSE</w:t>
      </w:r>
      <w:r w:rsidR="00006E03">
        <w:rPr>
          <w:rFonts w:ascii="OCR A Extended" w:hAnsi="OCR A Extended"/>
          <w:sz w:val="28"/>
          <w:szCs w:val="28"/>
        </w:rPr>
        <w:t>:</w:t>
      </w:r>
    </w:p>
    <w:p w:rsidR="00006E03" w:rsidRDefault="00006E03" w:rsidP="00006E03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  <w:r>
        <w:rPr>
          <w:rFonts w:ascii="OCR A Extended" w:hAnsi="OCR A Extended"/>
          <w:sz w:val="28"/>
          <w:szCs w:val="28"/>
        </w:rPr>
        <w:tab/>
      </w:r>
      <w:r w:rsidR="006E2585">
        <w:rPr>
          <w:rFonts w:ascii="OCR A Extended" w:hAnsi="OCR A Extended"/>
          <w:sz w:val="28"/>
          <w:szCs w:val="28"/>
        </w:rPr>
        <w:t xml:space="preserve">Update stock level of product </w:t>
      </w:r>
      <w:r w:rsidR="0080564D">
        <w:rPr>
          <w:rFonts w:ascii="OCR A Extended" w:hAnsi="OCR A Extended"/>
          <w:sz w:val="28"/>
          <w:szCs w:val="28"/>
        </w:rPr>
        <w:t xml:space="preserve">with new level </w:t>
      </w:r>
    </w:p>
    <w:p w:rsidR="0080564D" w:rsidRDefault="0080564D" w:rsidP="0080564D">
      <w:pPr>
        <w:ind w:left="1440"/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IF new stock level is below reorder level THEN:</w:t>
      </w:r>
    </w:p>
    <w:p w:rsidR="006F59E7" w:rsidRPr="00035970" w:rsidRDefault="006F59E7" w:rsidP="009129E0">
      <w:pPr>
        <w:ind w:left="2160"/>
        <w:rPr>
          <w:rFonts w:ascii="OCR A Extended" w:hAnsi="OCR A Extended"/>
          <w:sz w:val="28"/>
          <w:szCs w:val="28"/>
        </w:rPr>
      </w:pPr>
      <w:r w:rsidRPr="00035970">
        <w:rPr>
          <w:rFonts w:ascii="OCR A Extended" w:hAnsi="OCR A Extended"/>
          <w:sz w:val="28"/>
          <w:szCs w:val="28"/>
        </w:rPr>
        <w:t>Open “StockReorder” For Append As stockReorder</w:t>
      </w:r>
    </w:p>
    <w:p w:rsidR="006F59E7" w:rsidRDefault="006F59E7" w:rsidP="009129E0">
      <w:pPr>
        <w:ind w:left="2160"/>
        <w:rPr>
          <w:rFonts w:ascii="OCR A Extended" w:hAnsi="OCR A Extended"/>
          <w:sz w:val="28"/>
          <w:szCs w:val="28"/>
        </w:rPr>
      </w:pPr>
      <w:r w:rsidRPr="00035970">
        <w:rPr>
          <w:rFonts w:ascii="OCR A Extended" w:hAnsi="OCR A Extended"/>
          <w:sz w:val="28"/>
          <w:szCs w:val="28"/>
        </w:rPr>
        <w:t>Writ</w:t>
      </w:r>
      <w:r w:rsidR="002E451C">
        <w:rPr>
          <w:rFonts w:ascii="OCR A Extended" w:hAnsi="OCR A Extended"/>
          <w:sz w:val="28"/>
          <w:szCs w:val="28"/>
        </w:rPr>
        <w:t xml:space="preserve">e stockReorder with product for </w:t>
      </w:r>
      <w:r w:rsidRPr="00035970">
        <w:rPr>
          <w:rFonts w:ascii="OCR A Extended" w:hAnsi="OCR A Extended"/>
          <w:sz w:val="28"/>
          <w:szCs w:val="28"/>
        </w:rPr>
        <w:t>reorder</w:t>
      </w:r>
    </w:p>
    <w:p w:rsidR="0038220C" w:rsidRDefault="00035970" w:rsidP="002E451C">
      <w:pPr>
        <w:rPr>
          <w:rFonts w:ascii="OCR A Extended" w:hAnsi="OCR A Extended"/>
          <w:sz w:val="28"/>
          <w:szCs w:val="28"/>
        </w:rPr>
      </w:pPr>
      <w:r w:rsidRPr="00035970">
        <w:rPr>
          <w:rFonts w:ascii="OCR A Extended" w:hAnsi="OCR A Extended"/>
          <w:sz w:val="28"/>
          <w:szCs w:val="28"/>
        </w:rPr>
        <w:t>ENDIF</w:t>
      </w:r>
    </w:p>
    <w:p w:rsidR="001A2556" w:rsidRDefault="001A2556" w:rsidP="002E451C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END</w:t>
      </w:r>
      <w:bookmarkStart w:id="0" w:name="_GoBack"/>
      <w:bookmarkEnd w:id="0"/>
    </w:p>
    <w:p w:rsidR="006F624D" w:rsidRDefault="006F624D" w:rsidP="00054C51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ab/>
      </w:r>
    </w:p>
    <w:p w:rsidR="00DA050D" w:rsidRPr="005E0D6E" w:rsidRDefault="00DA050D" w:rsidP="00054C51">
      <w:pPr>
        <w:rPr>
          <w:rFonts w:ascii="OCR A Extended" w:hAnsi="OCR A Extended"/>
          <w:sz w:val="28"/>
          <w:szCs w:val="28"/>
        </w:rPr>
      </w:pPr>
    </w:p>
    <w:sectPr w:rsidR="00DA050D" w:rsidRPr="005E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5C"/>
    <w:rsid w:val="00006E03"/>
    <w:rsid w:val="00016C6E"/>
    <w:rsid w:val="00027A47"/>
    <w:rsid w:val="00035970"/>
    <w:rsid w:val="00054C51"/>
    <w:rsid w:val="000A790C"/>
    <w:rsid w:val="000F0D7F"/>
    <w:rsid w:val="00105844"/>
    <w:rsid w:val="001149A9"/>
    <w:rsid w:val="001729D0"/>
    <w:rsid w:val="001A2556"/>
    <w:rsid w:val="001A7CAF"/>
    <w:rsid w:val="001D7FBF"/>
    <w:rsid w:val="00253A6A"/>
    <w:rsid w:val="00262095"/>
    <w:rsid w:val="002D5FAE"/>
    <w:rsid w:val="002E451C"/>
    <w:rsid w:val="00304C1C"/>
    <w:rsid w:val="00321E64"/>
    <w:rsid w:val="00332416"/>
    <w:rsid w:val="00351381"/>
    <w:rsid w:val="0036237F"/>
    <w:rsid w:val="0038220C"/>
    <w:rsid w:val="003923CF"/>
    <w:rsid w:val="003A1B32"/>
    <w:rsid w:val="003A7B0F"/>
    <w:rsid w:val="003B6286"/>
    <w:rsid w:val="003D28C9"/>
    <w:rsid w:val="0043482D"/>
    <w:rsid w:val="00445755"/>
    <w:rsid w:val="004E090E"/>
    <w:rsid w:val="004E1ACF"/>
    <w:rsid w:val="004E2803"/>
    <w:rsid w:val="004F3593"/>
    <w:rsid w:val="0054083B"/>
    <w:rsid w:val="005737B5"/>
    <w:rsid w:val="0059565C"/>
    <w:rsid w:val="005E0D6E"/>
    <w:rsid w:val="006B641B"/>
    <w:rsid w:val="006E2585"/>
    <w:rsid w:val="006E420E"/>
    <w:rsid w:val="006F59E7"/>
    <w:rsid w:val="006F624D"/>
    <w:rsid w:val="00704D3B"/>
    <w:rsid w:val="0070503B"/>
    <w:rsid w:val="00736793"/>
    <w:rsid w:val="007447A8"/>
    <w:rsid w:val="007A2A3B"/>
    <w:rsid w:val="007A3EEA"/>
    <w:rsid w:val="0080564D"/>
    <w:rsid w:val="00811ADA"/>
    <w:rsid w:val="00850808"/>
    <w:rsid w:val="0087056A"/>
    <w:rsid w:val="008A3833"/>
    <w:rsid w:val="008B07E7"/>
    <w:rsid w:val="008B6B43"/>
    <w:rsid w:val="009129E0"/>
    <w:rsid w:val="0095787E"/>
    <w:rsid w:val="009A5A03"/>
    <w:rsid w:val="00AA01E3"/>
    <w:rsid w:val="00AA5665"/>
    <w:rsid w:val="00AE75B1"/>
    <w:rsid w:val="00B03BA5"/>
    <w:rsid w:val="00B201B2"/>
    <w:rsid w:val="00B70F1F"/>
    <w:rsid w:val="00BD0595"/>
    <w:rsid w:val="00C6324E"/>
    <w:rsid w:val="00C73054"/>
    <w:rsid w:val="00C833FD"/>
    <w:rsid w:val="00C83DA0"/>
    <w:rsid w:val="00D02998"/>
    <w:rsid w:val="00D32A5A"/>
    <w:rsid w:val="00DA050D"/>
    <w:rsid w:val="00E10529"/>
    <w:rsid w:val="00E1332F"/>
    <w:rsid w:val="00ED1038"/>
    <w:rsid w:val="00EE2A89"/>
    <w:rsid w:val="00F17B2F"/>
    <w:rsid w:val="00F332C1"/>
    <w:rsid w:val="00F6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87B9C-A78D-46D2-AD64-79069BB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64E155B6</Template>
  <TotalTime>53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14SabertonDylan</dc:creator>
  <cp:keywords/>
  <dc:description/>
  <cp:lastModifiedBy>14SabertonDylan</cp:lastModifiedBy>
  <cp:revision>9</cp:revision>
  <dcterms:created xsi:type="dcterms:W3CDTF">2016-11-03T13:36:00Z</dcterms:created>
  <dcterms:modified xsi:type="dcterms:W3CDTF">2016-11-04T10:40:00Z</dcterms:modified>
</cp:coreProperties>
</file>