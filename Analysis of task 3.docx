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9F696" w14:textId="77777777" w:rsidR="007E30B9" w:rsidRDefault="007E30B9" w:rsidP="007E30B9">
      <w:pPr>
        <w:rPr>
          <w:sz w:val="48"/>
          <w:u w:val="single"/>
        </w:rPr>
      </w:pPr>
      <w:r>
        <w:rPr>
          <w:sz w:val="48"/>
          <w:u w:val="single"/>
        </w:rPr>
        <w:t>Analysis of task 3</w:t>
      </w:r>
    </w:p>
    <w:p w14:paraId="0335A6F2" w14:textId="77777777" w:rsidR="007E30B9" w:rsidRDefault="007E30B9" w:rsidP="007E30B9">
      <w:pPr>
        <w:rPr>
          <w:sz w:val="28"/>
          <w:u w:val="single"/>
        </w:rPr>
      </w:pPr>
    </w:p>
    <w:p w14:paraId="3C524C35" w14:textId="77777777" w:rsidR="007E30B9" w:rsidRDefault="007E30B9" w:rsidP="007E30B9">
      <w:pPr>
        <w:rPr>
          <w:b/>
          <w:sz w:val="28"/>
        </w:rPr>
      </w:pPr>
      <w:r>
        <w:rPr>
          <w:b/>
          <w:sz w:val="28"/>
        </w:rPr>
        <w:t>What I’m going to do:</w:t>
      </w:r>
    </w:p>
    <w:p w14:paraId="3C42733C" w14:textId="77777777" w:rsidR="007E30B9" w:rsidRDefault="007E30B9" w:rsidP="007E30B9">
      <w:pPr>
        <w:rPr>
          <w:sz w:val="28"/>
        </w:rPr>
      </w:pPr>
      <w:r>
        <w:rPr>
          <w:sz w:val="28"/>
        </w:rPr>
        <w:t xml:space="preserve">Design a program that updates stock files in a given order. The stock file will have a stock level, a reorder level, and a target stock level. The program will be able to (when instructed to do so) calculate products that are out of stock or below the re-order level and create a file showing these. </w:t>
      </w:r>
    </w:p>
    <w:p w14:paraId="5C4B9771" w14:textId="77777777" w:rsidR="007E30B9" w:rsidRDefault="007E30B9" w:rsidP="007E30B9">
      <w:pPr>
        <w:rPr>
          <w:sz w:val="28"/>
        </w:rPr>
      </w:pPr>
    </w:p>
    <w:p w14:paraId="5AFDB14D" w14:textId="77777777" w:rsidR="007E30B9" w:rsidRDefault="007E30B9" w:rsidP="007E30B9">
      <w:pPr>
        <w:rPr>
          <w:b/>
          <w:sz w:val="28"/>
        </w:rPr>
      </w:pPr>
      <w:r>
        <w:rPr>
          <w:b/>
          <w:sz w:val="28"/>
        </w:rPr>
        <w:t>End Goals:</w:t>
      </w:r>
    </w:p>
    <w:p w14:paraId="5187BC5A" w14:textId="77777777" w:rsidR="007E30B9" w:rsidRDefault="007E30B9" w:rsidP="007E30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program should be easy to use </w:t>
      </w:r>
    </w:p>
    <w:p w14:paraId="5F519951" w14:textId="77777777" w:rsidR="007E30B9" w:rsidRDefault="007E30B9" w:rsidP="007E30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program should be able to search for items in a text file </w:t>
      </w:r>
    </w:p>
    <w:p w14:paraId="5873A359" w14:textId="77777777" w:rsidR="007E30B9" w:rsidRDefault="007E30B9" w:rsidP="007E30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program should be able to display information from that text file </w:t>
      </w:r>
    </w:p>
    <w:p w14:paraId="674E6EE3" w14:textId="77777777" w:rsidR="007E30B9" w:rsidRPr="00C22583" w:rsidRDefault="007E30B9" w:rsidP="00C22583">
      <w:pPr>
        <w:pStyle w:val="ListParagraph"/>
        <w:numPr>
          <w:ilvl w:val="0"/>
          <w:numId w:val="2"/>
        </w:numPr>
        <w:rPr>
          <w:sz w:val="28"/>
        </w:rPr>
      </w:pPr>
      <w:r w:rsidRPr="00C22583">
        <w:rPr>
          <w:sz w:val="28"/>
        </w:rPr>
        <w:lastRenderedPageBreak/>
        <w:t>The program should allow the user to go back and search for more stock at the end of their current search</w:t>
      </w:r>
    </w:p>
    <w:p w14:paraId="4700E756" w14:textId="77777777" w:rsidR="007E30B9" w:rsidRDefault="007E30B9" w:rsidP="007E30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program will allow the user to see stock levels easily </w:t>
      </w:r>
    </w:p>
    <w:p w14:paraId="08B7A52A" w14:textId="74822ECA" w:rsidR="007E30B9" w:rsidRDefault="007E30B9" w:rsidP="007E30B9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The</w:t>
      </w:r>
      <w:r w:rsidR="00C22583">
        <w:rPr>
          <w:sz w:val="28"/>
        </w:rPr>
        <w:t xml:space="preserve"> program will allow the user to see which products need restocking or are below the </w:t>
      </w:r>
      <w:r w:rsidR="00A55DFD">
        <w:rPr>
          <w:sz w:val="28"/>
        </w:rPr>
        <w:t>restock level</w:t>
      </w:r>
      <w:bookmarkStart w:id="0" w:name="_GoBack"/>
      <w:bookmarkEnd w:id="0"/>
    </w:p>
    <w:p w14:paraId="5A3235F7" w14:textId="77777777" w:rsidR="0001718C" w:rsidRPr="0001718C" w:rsidRDefault="0001718C" w:rsidP="00F07206">
      <w:pPr>
        <w:rPr>
          <w:sz w:val="28"/>
        </w:rPr>
      </w:pPr>
    </w:p>
    <w:sectPr w:rsidR="0001718C" w:rsidRPr="0001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B50B4"/>
    <w:multiLevelType w:val="hybridMultilevel"/>
    <w:tmpl w:val="317C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06"/>
    <w:rsid w:val="0001718C"/>
    <w:rsid w:val="001356E7"/>
    <w:rsid w:val="002406EE"/>
    <w:rsid w:val="00332416"/>
    <w:rsid w:val="0054083B"/>
    <w:rsid w:val="00560A9D"/>
    <w:rsid w:val="007E30B9"/>
    <w:rsid w:val="008D4D3E"/>
    <w:rsid w:val="00A55DFD"/>
    <w:rsid w:val="00B0021F"/>
    <w:rsid w:val="00C22583"/>
    <w:rsid w:val="00C833FD"/>
    <w:rsid w:val="00CA1706"/>
    <w:rsid w:val="00CB2B94"/>
    <w:rsid w:val="00E3520B"/>
    <w:rsid w:val="00F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874"/>
  <w15:chartTrackingRefBased/>
  <w15:docId w15:val="{C0458798-1AC5-4A15-BDED-92420031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0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C4F6FB45</Template>
  <TotalTime>27</TotalTime>
  <Pages>1</Pages>
  <Words>150</Words>
  <Characters>642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6</cp:revision>
  <dcterms:created xsi:type="dcterms:W3CDTF">2016-09-16T09:23:00Z</dcterms:created>
  <dcterms:modified xsi:type="dcterms:W3CDTF">2016-09-16T09:52:00Z</dcterms:modified>
</cp:coreProperties>
</file>