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E6" w:rsidRDefault="00F07206">
      <w:pPr>
        <w:rPr>
          <w:sz w:val="48"/>
          <w:u w:val="single"/>
        </w:rPr>
      </w:pPr>
      <w:r w:rsidRPr="00F07206">
        <w:rPr>
          <w:sz w:val="48"/>
          <w:u w:val="single"/>
        </w:rPr>
        <w:t>Analysis of task 1</w:t>
      </w:r>
    </w:p>
    <w:p w:rsidR="00F07206" w:rsidRDefault="00F07206">
      <w:pPr>
        <w:rPr>
          <w:sz w:val="28"/>
          <w:u w:val="single"/>
        </w:rPr>
      </w:pPr>
    </w:p>
    <w:p w:rsidR="00F07206" w:rsidRDefault="00F07206">
      <w:pPr>
        <w:rPr>
          <w:b/>
          <w:sz w:val="28"/>
        </w:rPr>
      </w:pPr>
      <w:r>
        <w:rPr>
          <w:b/>
          <w:sz w:val="28"/>
        </w:rPr>
        <w:t>What I’m going to do:</w:t>
      </w:r>
    </w:p>
    <w:p w:rsidR="00F07206" w:rsidRDefault="00F07206">
      <w:pPr>
        <w:rPr>
          <w:sz w:val="28"/>
        </w:rPr>
      </w:pPr>
      <w:r>
        <w:rPr>
          <w:sz w:val="28"/>
        </w:rPr>
        <w:t>Design, test and build a program that is able to validate and calculate GTIN-8 (Global trade identification number-8) product codes. The end-user will be able to select whether to check validity or calculate the codes.</w:t>
      </w:r>
    </w:p>
    <w:p w:rsidR="00F07206" w:rsidRDefault="00F07206">
      <w:pPr>
        <w:rPr>
          <w:b/>
          <w:sz w:val="28"/>
        </w:rPr>
      </w:pPr>
      <w:r>
        <w:rPr>
          <w:b/>
          <w:sz w:val="28"/>
        </w:rPr>
        <w:t>End Goals: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program should be easy to use 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program should be able to calculate a GTIN-8 product code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program should be able to check the validity of a GTIN-8 product code 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program should allow the user to select which of the functions they wish to use</w:t>
      </w:r>
    </w:p>
    <w:p w:rsidR="00F07206" w:rsidRDefault="00F07206" w:rsidP="00F07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user should be able to select whether to check/calculate another code, or exit the program once they have done 1 code</w:t>
      </w:r>
    </w:p>
    <w:p w:rsidR="00F07206" w:rsidRDefault="00F07206" w:rsidP="00F07206">
      <w:pPr>
        <w:rPr>
          <w:b/>
          <w:sz w:val="28"/>
        </w:rPr>
      </w:pPr>
      <w:bookmarkStart w:id="0" w:name="_GoBack"/>
      <w:bookmarkEnd w:id="0"/>
    </w:p>
    <w:p w:rsidR="0001718C" w:rsidRPr="0001718C" w:rsidRDefault="0001718C" w:rsidP="00F07206">
      <w:pPr>
        <w:rPr>
          <w:sz w:val="28"/>
        </w:rPr>
      </w:pPr>
    </w:p>
    <w:sectPr w:rsidR="0001718C" w:rsidRPr="0001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B50B4"/>
    <w:multiLevelType w:val="hybridMultilevel"/>
    <w:tmpl w:val="8DD4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06"/>
    <w:rsid w:val="0001718C"/>
    <w:rsid w:val="00332416"/>
    <w:rsid w:val="0054083B"/>
    <w:rsid w:val="00C833FD"/>
    <w:rsid w:val="00F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8798-1AC5-4A15-BDED-92420031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DC11BCDD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14SabertonDylan</dc:creator>
  <cp:keywords/>
  <dc:description/>
  <cp:lastModifiedBy>14SabertonDylan</cp:lastModifiedBy>
  <cp:revision>1</cp:revision>
  <dcterms:created xsi:type="dcterms:W3CDTF">2016-09-12T11:54:00Z</dcterms:created>
  <dcterms:modified xsi:type="dcterms:W3CDTF">2016-09-12T12:11:00Z</dcterms:modified>
</cp:coreProperties>
</file>