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DE6" w:rsidRPr="005E0D6E" w:rsidRDefault="008B07E7" w:rsidP="0059565C">
      <w:pPr>
        <w:jc w:val="center"/>
        <w:rPr>
          <w:rFonts w:ascii="OCR A Extended" w:hAnsi="OCR A Extended"/>
          <w:sz w:val="40"/>
          <w:u w:val="single"/>
        </w:rPr>
      </w:pPr>
      <w:r>
        <w:rPr>
          <w:rFonts w:ascii="OCR A Extended" w:hAnsi="OCR A Extended"/>
          <w:sz w:val="40"/>
          <w:u w:val="single"/>
        </w:rPr>
        <w:t>Task 2</w:t>
      </w:r>
      <w:r w:rsidR="0059565C" w:rsidRPr="005E0D6E">
        <w:rPr>
          <w:rFonts w:ascii="OCR A Extended" w:hAnsi="OCR A Extended"/>
          <w:sz w:val="40"/>
          <w:u w:val="single"/>
        </w:rPr>
        <w:t xml:space="preserve"> Pseudo code</w:t>
      </w:r>
    </w:p>
    <w:p w:rsidR="0059565C" w:rsidRDefault="007447A8" w:rsidP="0059565C">
      <w:pPr>
        <w:rPr>
          <w:rFonts w:ascii="OCR A Extended" w:hAnsi="OCR A Extended"/>
          <w:sz w:val="28"/>
          <w:szCs w:val="28"/>
        </w:rPr>
      </w:pPr>
      <w:r w:rsidRPr="005E0D6E">
        <w:rPr>
          <w:rFonts w:ascii="OCR A Extended" w:hAnsi="OCR A Extended"/>
          <w:sz w:val="28"/>
          <w:szCs w:val="28"/>
        </w:rPr>
        <w:t xml:space="preserve">INPUT </w:t>
      </w:r>
      <w:r w:rsidR="008B07E7">
        <w:rPr>
          <w:rFonts w:ascii="OCR A Extended" w:hAnsi="OCR A Extended"/>
          <w:sz w:val="28"/>
          <w:szCs w:val="28"/>
        </w:rPr>
        <w:t>GTIN-8 Product</w:t>
      </w:r>
      <w:r w:rsidR="00016C6E" w:rsidRPr="005E0D6E">
        <w:rPr>
          <w:rFonts w:ascii="OCR A Extended" w:hAnsi="OCR A Extended"/>
          <w:sz w:val="28"/>
          <w:szCs w:val="28"/>
        </w:rPr>
        <w:t xml:space="preserve"> Number</w:t>
      </w:r>
    </w:p>
    <w:p w:rsidR="00EE2A89" w:rsidRDefault="008B07E7" w:rsidP="0059565C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 xml:space="preserve">IF GTIN-8 </w:t>
      </w:r>
      <w:proofErr w:type="spellStart"/>
      <w:r>
        <w:rPr>
          <w:rFonts w:ascii="OCR A Extended" w:hAnsi="OCR A Extended"/>
          <w:sz w:val="28"/>
          <w:szCs w:val="28"/>
        </w:rPr>
        <w:t>Num</w:t>
      </w:r>
      <w:proofErr w:type="spellEnd"/>
      <w:r>
        <w:rPr>
          <w:rFonts w:ascii="OCR A Extended" w:hAnsi="OCR A Extended"/>
          <w:sz w:val="28"/>
          <w:szCs w:val="28"/>
        </w:rPr>
        <w:t xml:space="preserve"> is &gt;8 Digits</w:t>
      </w:r>
      <w:r w:rsidR="00EE2A89">
        <w:rPr>
          <w:rFonts w:ascii="OCR A Extended" w:hAnsi="OCR A Extended"/>
          <w:sz w:val="28"/>
          <w:szCs w:val="28"/>
        </w:rPr>
        <w:t xml:space="preserve"> OR &lt;8 Digits THEN:</w:t>
      </w:r>
    </w:p>
    <w:p w:rsidR="00EE2A89" w:rsidRDefault="00EE2A89" w:rsidP="0059565C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  <w:t xml:space="preserve">OUTPUT ‘ERROR’ </w:t>
      </w:r>
    </w:p>
    <w:p w:rsidR="00EE2A89" w:rsidRDefault="00EE2A89" w:rsidP="00EE2A89">
      <w:pPr>
        <w:ind w:firstLine="720"/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Return to start</w:t>
      </w:r>
    </w:p>
    <w:p w:rsidR="008B07E7" w:rsidRPr="005E0D6E" w:rsidRDefault="00EE2A89" w:rsidP="0059565C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ENDIF</w:t>
      </w:r>
      <w:r w:rsidR="008B07E7">
        <w:rPr>
          <w:rFonts w:ascii="OCR A Extended" w:hAnsi="OCR A Extended"/>
          <w:sz w:val="28"/>
          <w:szCs w:val="28"/>
        </w:rPr>
        <w:t xml:space="preserve"> </w:t>
      </w:r>
    </w:p>
    <w:p w:rsidR="001A7CAF" w:rsidRDefault="000A790C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OPEN</w:t>
      </w:r>
      <w:r w:rsidRPr="000A790C">
        <w:rPr>
          <w:rFonts w:ascii="OCR A Extended" w:hAnsi="OCR A Extended"/>
          <w:sz w:val="28"/>
          <w:szCs w:val="28"/>
        </w:rPr>
        <w:t xml:space="preserve"> “</w:t>
      </w:r>
      <w:r>
        <w:rPr>
          <w:rFonts w:ascii="OCR A Extended" w:hAnsi="OCR A Extended"/>
          <w:sz w:val="28"/>
          <w:szCs w:val="28"/>
        </w:rPr>
        <w:t>Stocklevel.txt</w:t>
      </w:r>
      <w:r w:rsidR="00F332C1">
        <w:rPr>
          <w:rFonts w:ascii="OCR A Extended" w:hAnsi="OCR A Extended"/>
          <w:sz w:val="28"/>
          <w:szCs w:val="28"/>
        </w:rPr>
        <w:t>” FOR INPUT AS</w:t>
      </w:r>
      <w:r w:rsidRPr="000A790C">
        <w:rPr>
          <w:rFonts w:ascii="OCR A Extended" w:hAnsi="OCR A Extended"/>
          <w:sz w:val="28"/>
          <w:szCs w:val="28"/>
        </w:rPr>
        <w:t xml:space="preserve"> </w:t>
      </w:r>
      <w:proofErr w:type="spellStart"/>
      <w:r>
        <w:rPr>
          <w:rFonts w:ascii="OCR A Extended" w:hAnsi="OCR A Extended"/>
          <w:sz w:val="28"/>
          <w:szCs w:val="28"/>
        </w:rPr>
        <w:t>stockFile</w:t>
      </w:r>
      <w:proofErr w:type="spellEnd"/>
    </w:p>
    <w:p w:rsidR="000A790C" w:rsidRDefault="000A790C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 xml:space="preserve">Search </w:t>
      </w:r>
      <w:proofErr w:type="spellStart"/>
      <w:r>
        <w:rPr>
          <w:rFonts w:ascii="OCR A Extended" w:hAnsi="OCR A Extended"/>
          <w:sz w:val="28"/>
          <w:szCs w:val="28"/>
        </w:rPr>
        <w:t>stockFile</w:t>
      </w:r>
      <w:proofErr w:type="spellEnd"/>
      <w:r>
        <w:rPr>
          <w:rFonts w:ascii="OCR A Extended" w:hAnsi="OCR A Extended"/>
          <w:sz w:val="28"/>
          <w:szCs w:val="28"/>
        </w:rPr>
        <w:t xml:space="preserve"> for GTIN-8 code entered by user</w:t>
      </w:r>
    </w:p>
    <w:p w:rsidR="003A1B32" w:rsidRDefault="003A1B32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IF GTIN-8 Code is not found THEN:</w:t>
      </w:r>
    </w:p>
    <w:p w:rsidR="003A1B32" w:rsidRDefault="003A1B32" w:rsidP="003A1B32">
      <w:pPr>
        <w:ind w:firstLine="720"/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OUTPUT ‘ERROR- Product does not exist’</w:t>
      </w:r>
    </w:p>
    <w:p w:rsidR="003A1B32" w:rsidRDefault="003A1B32" w:rsidP="003A1B32">
      <w:pPr>
        <w:ind w:firstLine="720"/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Return to start</w:t>
      </w:r>
    </w:p>
    <w:p w:rsidR="003A1B32" w:rsidRDefault="003A1B32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ENDIF</w:t>
      </w:r>
    </w:p>
    <w:p w:rsidR="005E0D6E" w:rsidRDefault="00E10529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INPUT ‘Enter the quantity of the product’</w:t>
      </w:r>
    </w:p>
    <w:p w:rsidR="00E10529" w:rsidRDefault="00E10529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Store quantity</w:t>
      </w:r>
    </w:p>
    <w:p w:rsidR="00E10529" w:rsidRDefault="001149A9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INPUT</w:t>
      </w:r>
      <w:r w:rsidR="00E10529">
        <w:rPr>
          <w:rFonts w:ascii="OCR A Extended" w:hAnsi="OCR A Extended"/>
          <w:sz w:val="28"/>
          <w:szCs w:val="28"/>
        </w:rPr>
        <w:t xml:space="preserve"> ‘Do you wish to enter another code?</w:t>
      </w:r>
      <w:r>
        <w:rPr>
          <w:rFonts w:ascii="OCR A Extended" w:hAnsi="OCR A Extended"/>
          <w:sz w:val="28"/>
          <w:szCs w:val="28"/>
        </w:rPr>
        <w:t xml:space="preserve"> (Y/N)</w:t>
      </w:r>
      <w:r w:rsidR="00E10529">
        <w:rPr>
          <w:rFonts w:ascii="OCR A Extended" w:hAnsi="OCR A Extended"/>
          <w:sz w:val="28"/>
          <w:szCs w:val="28"/>
        </w:rPr>
        <w:t>’</w:t>
      </w:r>
    </w:p>
    <w:p w:rsidR="001149A9" w:rsidRDefault="001149A9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IF ‘Y’ THEN:</w:t>
      </w:r>
    </w:p>
    <w:p w:rsidR="001149A9" w:rsidRDefault="001149A9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  <w:r w:rsidR="00445755">
        <w:rPr>
          <w:rFonts w:ascii="OCR A Extended" w:hAnsi="OCR A Extended"/>
          <w:sz w:val="28"/>
          <w:szCs w:val="28"/>
        </w:rPr>
        <w:t>Return to start</w:t>
      </w:r>
    </w:p>
    <w:p w:rsidR="00445755" w:rsidRDefault="00445755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ELSE:</w:t>
      </w:r>
    </w:p>
    <w:p w:rsidR="00445755" w:rsidRDefault="00445755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  <w:t>Store codes/quantity’s entered</w:t>
      </w:r>
    </w:p>
    <w:p w:rsidR="00445755" w:rsidRDefault="00445755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ENDIF</w:t>
      </w:r>
    </w:p>
    <w:p w:rsidR="00445755" w:rsidRDefault="00445755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 xml:space="preserve">INPUT ‘Are you sure these </w:t>
      </w:r>
      <w:r w:rsidR="007A3EEA">
        <w:rPr>
          <w:rFonts w:ascii="OCR A Extended" w:hAnsi="OCR A Extended"/>
          <w:sz w:val="28"/>
          <w:szCs w:val="28"/>
        </w:rPr>
        <w:t>are the products that you                       wish to purchase?’</w:t>
      </w:r>
    </w:p>
    <w:p w:rsidR="007A3EEA" w:rsidRDefault="007A3EEA" w:rsidP="007A3EEA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IF ‘Y’ THEN:</w:t>
      </w:r>
    </w:p>
    <w:p w:rsidR="007A3EEA" w:rsidRDefault="0095787E" w:rsidP="007A3EEA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  <w:r w:rsidR="00304C1C" w:rsidRPr="00304C1C">
        <w:rPr>
          <w:rFonts w:ascii="OCR A Extended" w:hAnsi="OCR A Extended"/>
          <w:sz w:val="28"/>
          <w:szCs w:val="28"/>
        </w:rPr>
        <w:t>OPEN “Stocklevel.txt”</w:t>
      </w:r>
      <w:r w:rsidR="00F332C1">
        <w:rPr>
          <w:rFonts w:ascii="OCR A Extended" w:hAnsi="OCR A Extended"/>
          <w:sz w:val="28"/>
          <w:szCs w:val="28"/>
        </w:rPr>
        <w:t xml:space="preserve"> FOR INPUT AS </w:t>
      </w:r>
      <w:proofErr w:type="spellStart"/>
      <w:r w:rsidR="00F332C1">
        <w:rPr>
          <w:rFonts w:ascii="OCR A Extended" w:hAnsi="OCR A Extended"/>
          <w:sz w:val="28"/>
          <w:szCs w:val="28"/>
        </w:rPr>
        <w:t>stockFile</w:t>
      </w:r>
      <w:proofErr w:type="spellEnd"/>
    </w:p>
    <w:p w:rsidR="007A3EEA" w:rsidRDefault="007A3EEA" w:rsidP="007A3EEA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ELSE:</w:t>
      </w:r>
    </w:p>
    <w:p w:rsidR="007A3EEA" w:rsidRDefault="007A3EEA" w:rsidP="007A3EEA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  <w:r w:rsidR="0095787E">
        <w:rPr>
          <w:rFonts w:ascii="OCR A Extended" w:hAnsi="OCR A Extended"/>
          <w:sz w:val="28"/>
          <w:szCs w:val="28"/>
        </w:rPr>
        <w:t>Return to start</w:t>
      </w:r>
    </w:p>
    <w:p w:rsidR="00E10529" w:rsidRDefault="00E10529" w:rsidP="00704D3B">
      <w:pPr>
        <w:rPr>
          <w:rFonts w:ascii="OCR A Extended" w:hAnsi="OCR A Extended"/>
          <w:sz w:val="28"/>
          <w:szCs w:val="28"/>
        </w:rPr>
      </w:pPr>
    </w:p>
    <w:p w:rsidR="00E10529" w:rsidRDefault="00304C1C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ENDIF</w:t>
      </w:r>
    </w:p>
    <w:p w:rsidR="00262095" w:rsidRDefault="00262095" w:rsidP="00262095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 xml:space="preserve">Search </w:t>
      </w:r>
      <w:proofErr w:type="spellStart"/>
      <w:r>
        <w:rPr>
          <w:rFonts w:ascii="OCR A Extended" w:hAnsi="OCR A Extended"/>
          <w:sz w:val="28"/>
          <w:szCs w:val="28"/>
        </w:rPr>
        <w:t>stockFile</w:t>
      </w:r>
      <w:proofErr w:type="spellEnd"/>
      <w:r>
        <w:rPr>
          <w:rFonts w:ascii="OCR A Extended" w:hAnsi="OCR A Extended"/>
          <w:sz w:val="28"/>
          <w:szCs w:val="28"/>
        </w:rPr>
        <w:t xml:space="preserve"> for GTIN-8 code</w:t>
      </w:r>
      <w:r>
        <w:rPr>
          <w:rFonts w:ascii="OCR A Extended" w:hAnsi="OCR A Extended"/>
          <w:sz w:val="28"/>
          <w:szCs w:val="28"/>
        </w:rPr>
        <w:t>s and quantity’s entered</w:t>
      </w:r>
      <w:r>
        <w:rPr>
          <w:rFonts w:ascii="OCR A Extended" w:hAnsi="OCR A Extended"/>
          <w:sz w:val="28"/>
          <w:szCs w:val="28"/>
        </w:rPr>
        <w:t xml:space="preserve"> by user</w:t>
      </w:r>
    </w:p>
    <w:p w:rsidR="00F332C1" w:rsidRDefault="00AA5665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lastRenderedPageBreak/>
        <w:t xml:space="preserve">IF Quantity of product in </w:t>
      </w:r>
      <w:proofErr w:type="spellStart"/>
      <w:r>
        <w:rPr>
          <w:rFonts w:ascii="OCR A Extended" w:hAnsi="OCR A Extended"/>
          <w:sz w:val="28"/>
          <w:szCs w:val="28"/>
        </w:rPr>
        <w:t>stockFile</w:t>
      </w:r>
      <w:proofErr w:type="spellEnd"/>
      <w:r>
        <w:rPr>
          <w:rFonts w:ascii="OCR A Extended" w:hAnsi="OCR A Extended"/>
          <w:sz w:val="28"/>
          <w:szCs w:val="28"/>
        </w:rPr>
        <w:t xml:space="preserve"> is</w:t>
      </w:r>
      <w:r w:rsidR="00ED1038">
        <w:rPr>
          <w:rFonts w:ascii="OCR A Extended" w:hAnsi="OCR A Extended"/>
          <w:sz w:val="28"/>
          <w:szCs w:val="28"/>
        </w:rPr>
        <w:t xml:space="preserve"> &lt; quantity on order THEN</w:t>
      </w:r>
      <w:r>
        <w:rPr>
          <w:rFonts w:ascii="OCR A Extended" w:hAnsi="OCR A Extended"/>
          <w:sz w:val="28"/>
          <w:szCs w:val="28"/>
        </w:rPr>
        <w:t>:</w:t>
      </w:r>
    </w:p>
    <w:p w:rsidR="00AA5665" w:rsidRDefault="00AE75B1" w:rsidP="00AE75B1">
      <w:pPr>
        <w:ind w:left="720"/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OPEN</w:t>
      </w:r>
      <w:r w:rsidR="00AA01E3" w:rsidRPr="00AA01E3">
        <w:rPr>
          <w:rFonts w:ascii="OCR A Extended" w:hAnsi="OCR A Extended"/>
          <w:sz w:val="28"/>
          <w:szCs w:val="28"/>
        </w:rPr>
        <w:t xml:space="preserve"> “</w:t>
      </w:r>
      <w:r>
        <w:rPr>
          <w:rFonts w:ascii="OCR A Extended" w:hAnsi="OCR A Extended"/>
          <w:sz w:val="28"/>
          <w:szCs w:val="28"/>
        </w:rPr>
        <w:t xml:space="preserve">StockReorderFile.txt” FOR OUTPUT AS </w:t>
      </w:r>
      <w:proofErr w:type="spellStart"/>
      <w:r>
        <w:rPr>
          <w:rFonts w:ascii="OCR A Extended" w:hAnsi="OCR A Extended"/>
          <w:sz w:val="28"/>
          <w:szCs w:val="28"/>
        </w:rPr>
        <w:t>stockReorderFile</w:t>
      </w:r>
      <w:proofErr w:type="spellEnd"/>
    </w:p>
    <w:p w:rsidR="00ED1038" w:rsidRDefault="00ED1038" w:rsidP="00AE75B1">
      <w:pPr>
        <w:ind w:left="720"/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WRITE</w:t>
      </w:r>
      <w:r w:rsidR="006E420E">
        <w:rPr>
          <w:rFonts w:ascii="OCR A Extended" w:hAnsi="OCR A Extended"/>
          <w:sz w:val="28"/>
          <w:szCs w:val="28"/>
        </w:rPr>
        <w:t xml:space="preserve"> to</w:t>
      </w:r>
      <w:r>
        <w:rPr>
          <w:rFonts w:ascii="OCR A Extended" w:hAnsi="OCR A Extended"/>
          <w:sz w:val="28"/>
          <w:szCs w:val="28"/>
        </w:rPr>
        <w:t xml:space="preserve"> </w:t>
      </w:r>
      <w:proofErr w:type="spellStart"/>
      <w:r>
        <w:rPr>
          <w:rFonts w:ascii="OCR A Extended" w:hAnsi="OCR A Extended"/>
          <w:sz w:val="28"/>
          <w:szCs w:val="28"/>
        </w:rPr>
        <w:t>stockReorderFile</w:t>
      </w:r>
      <w:proofErr w:type="spellEnd"/>
      <w:r w:rsidRPr="00ED1038">
        <w:rPr>
          <w:rFonts w:ascii="OCR A Extended" w:hAnsi="OCR A Extended"/>
          <w:sz w:val="28"/>
          <w:szCs w:val="28"/>
        </w:rPr>
        <w:t xml:space="preserve">, </w:t>
      </w:r>
      <w:r>
        <w:rPr>
          <w:rFonts w:ascii="OCR A Extended" w:hAnsi="OCR A Extended"/>
          <w:sz w:val="28"/>
          <w:szCs w:val="28"/>
        </w:rPr>
        <w:t>products for reorder</w:t>
      </w:r>
      <w:r w:rsidR="006E420E">
        <w:rPr>
          <w:rFonts w:ascii="OCR A Extended" w:hAnsi="OCR A Extended"/>
          <w:sz w:val="28"/>
          <w:szCs w:val="28"/>
        </w:rPr>
        <w:t xml:space="preserve"> and quantity</w:t>
      </w:r>
    </w:p>
    <w:p w:rsidR="00027A47" w:rsidRDefault="00027A47" w:rsidP="00AE75B1">
      <w:pPr>
        <w:ind w:left="720"/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OUTPUT ‘I’m sorry, one or more of the products that you have selected is out of stock, please try again’</w:t>
      </w:r>
    </w:p>
    <w:p w:rsidR="007A2A3B" w:rsidRDefault="007A2A3B" w:rsidP="00AE75B1">
      <w:pPr>
        <w:ind w:left="720"/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Return to start</w:t>
      </w:r>
    </w:p>
    <w:p w:rsidR="006E420E" w:rsidRDefault="00F6613E" w:rsidP="006E420E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ELSE:</w:t>
      </w:r>
    </w:p>
    <w:p w:rsidR="00F6613E" w:rsidRDefault="00F6613E" w:rsidP="006E420E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  <w:r w:rsidR="007A2A3B">
        <w:rPr>
          <w:rFonts w:ascii="OCR A Extended" w:hAnsi="OCR A Extended"/>
          <w:sz w:val="28"/>
          <w:szCs w:val="28"/>
        </w:rPr>
        <w:t>OPEN “Stocklevel.txt”</w:t>
      </w:r>
      <w:r w:rsidR="001729D0">
        <w:rPr>
          <w:rFonts w:ascii="OCR A Extended" w:hAnsi="OCR A Extended"/>
          <w:sz w:val="28"/>
          <w:szCs w:val="28"/>
        </w:rPr>
        <w:t xml:space="preserve"> FOR INPUT AS </w:t>
      </w:r>
      <w:proofErr w:type="spellStart"/>
      <w:r w:rsidR="001729D0">
        <w:rPr>
          <w:rFonts w:ascii="OCR A Extended" w:hAnsi="OCR A Extended"/>
          <w:sz w:val="28"/>
          <w:szCs w:val="28"/>
        </w:rPr>
        <w:t>stockFile</w:t>
      </w:r>
      <w:proofErr w:type="spellEnd"/>
    </w:p>
    <w:p w:rsidR="001729D0" w:rsidRDefault="007A2A3B" w:rsidP="006E420E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  <w:t>READ</w:t>
      </w:r>
      <w:r w:rsidR="001729D0">
        <w:rPr>
          <w:rFonts w:ascii="OCR A Extended" w:hAnsi="OCR A Extended"/>
          <w:sz w:val="28"/>
          <w:szCs w:val="28"/>
        </w:rPr>
        <w:t xml:space="preserve"> </w:t>
      </w:r>
      <w:proofErr w:type="spellStart"/>
      <w:r w:rsidR="001729D0">
        <w:rPr>
          <w:rFonts w:ascii="OCR A Extended" w:hAnsi="OCR A Extended"/>
          <w:sz w:val="28"/>
          <w:szCs w:val="28"/>
        </w:rPr>
        <w:t>stockFile</w:t>
      </w:r>
      <w:proofErr w:type="spellEnd"/>
      <w:r w:rsidR="001729D0">
        <w:rPr>
          <w:rFonts w:ascii="OCR A Extended" w:hAnsi="OCR A Extended"/>
          <w:sz w:val="28"/>
          <w:szCs w:val="28"/>
        </w:rPr>
        <w:t xml:space="preserve"> </w:t>
      </w:r>
    </w:p>
    <w:p w:rsidR="001729D0" w:rsidRDefault="001729D0" w:rsidP="001729D0">
      <w:pPr>
        <w:ind w:left="720"/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 xml:space="preserve">OUTPUT products, descriptions and prices from </w:t>
      </w:r>
      <w:proofErr w:type="spellStart"/>
      <w:r>
        <w:rPr>
          <w:rFonts w:ascii="OCR A Extended" w:hAnsi="OCR A Extended"/>
          <w:sz w:val="28"/>
          <w:szCs w:val="28"/>
        </w:rPr>
        <w:t>stockFile</w:t>
      </w:r>
      <w:proofErr w:type="spellEnd"/>
    </w:p>
    <w:p w:rsidR="008B6B43" w:rsidRDefault="008B6B43" w:rsidP="008B6B43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ENDIF</w:t>
      </w:r>
    </w:p>
    <w:p w:rsidR="008B6B43" w:rsidRDefault="008B6B43" w:rsidP="008B6B43">
      <w:pPr>
        <w:rPr>
          <w:rFonts w:ascii="OCR A Extended" w:hAnsi="OCR A Extended"/>
          <w:sz w:val="28"/>
          <w:szCs w:val="28"/>
        </w:rPr>
      </w:pPr>
      <w:bookmarkStart w:id="0" w:name="_GoBack"/>
      <w:bookmarkEnd w:id="0"/>
      <w:r>
        <w:rPr>
          <w:rFonts w:ascii="OCR A Extended" w:hAnsi="OCR A Extended"/>
          <w:sz w:val="28"/>
          <w:szCs w:val="28"/>
        </w:rPr>
        <w:t>SUM of product prices = Total</w:t>
      </w:r>
    </w:p>
    <w:p w:rsidR="008B6B43" w:rsidRDefault="008B6B43" w:rsidP="008B6B43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OUTPUT Total</w:t>
      </w:r>
    </w:p>
    <w:p w:rsidR="008B6B43" w:rsidRDefault="008B6B43" w:rsidP="008B6B43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END</w:t>
      </w:r>
    </w:p>
    <w:p w:rsidR="00F6613E" w:rsidRDefault="00F6613E" w:rsidP="006E420E">
      <w:pPr>
        <w:rPr>
          <w:rFonts w:ascii="OCR A Extended" w:hAnsi="OCR A Extended"/>
          <w:sz w:val="28"/>
          <w:szCs w:val="28"/>
        </w:rPr>
      </w:pPr>
    </w:p>
    <w:p w:rsidR="006E420E" w:rsidRDefault="006E420E" w:rsidP="006E420E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</w:p>
    <w:p w:rsidR="00AA5665" w:rsidRDefault="00AA5665" w:rsidP="00704D3B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</w:p>
    <w:p w:rsidR="00304C1C" w:rsidRPr="005E0D6E" w:rsidRDefault="00304C1C" w:rsidP="00704D3B">
      <w:pPr>
        <w:rPr>
          <w:rFonts w:ascii="OCR A Extended" w:hAnsi="OCR A Extended"/>
          <w:sz w:val="28"/>
          <w:szCs w:val="28"/>
        </w:rPr>
      </w:pPr>
    </w:p>
    <w:sectPr w:rsidR="00304C1C" w:rsidRPr="005E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5C"/>
    <w:rsid w:val="00016C6E"/>
    <w:rsid w:val="00027A47"/>
    <w:rsid w:val="000A790C"/>
    <w:rsid w:val="001149A9"/>
    <w:rsid w:val="001729D0"/>
    <w:rsid w:val="001A7CAF"/>
    <w:rsid w:val="001D7FBF"/>
    <w:rsid w:val="00262095"/>
    <w:rsid w:val="002D5FAE"/>
    <w:rsid w:val="00304C1C"/>
    <w:rsid w:val="00332416"/>
    <w:rsid w:val="003A1B32"/>
    <w:rsid w:val="00445755"/>
    <w:rsid w:val="0054083B"/>
    <w:rsid w:val="0059565C"/>
    <w:rsid w:val="005E0D6E"/>
    <w:rsid w:val="006E420E"/>
    <w:rsid w:val="00704D3B"/>
    <w:rsid w:val="0070503B"/>
    <w:rsid w:val="007447A8"/>
    <w:rsid w:val="007A2A3B"/>
    <w:rsid w:val="007A3EEA"/>
    <w:rsid w:val="008A3833"/>
    <w:rsid w:val="008B07E7"/>
    <w:rsid w:val="008B6B43"/>
    <w:rsid w:val="0095787E"/>
    <w:rsid w:val="00AA01E3"/>
    <w:rsid w:val="00AA5665"/>
    <w:rsid w:val="00AE75B1"/>
    <w:rsid w:val="00B201B2"/>
    <w:rsid w:val="00BD0595"/>
    <w:rsid w:val="00C833FD"/>
    <w:rsid w:val="00C83DA0"/>
    <w:rsid w:val="00D32A5A"/>
    <w:rsid w:val="00E10529"/>
    <w:rsid w:val="00ED1038"/>
    <w:rsid w:val="00EE2A89"/>
    <w:rsid w:val="00F332C1"/>
    <w:rsid w:val="00F6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87B9C-A78D-46D2-AD64-79069BB3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AA9F27D5</Template>
  <TotalTime>37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14SabertonDylan</dc:creator>
  <cp:keywords/>
  <dc:description/>
  <cp:lastModifiedBy>14SabertonDylan</cp:lastModifiedBy>
  <cp:revision>8</cp:revision>
  <dcterms:created xsi:type="dcterms:W3CDTF">2016-11-02T15:22:00Z</dcterms:created>
  <dcterms:modified xsi:type="dcterms:W3CDTF">2016-11-02T16:01:00Z</dcterms:modified>
</cp:coreProperties>
</file>