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DE6" w:rsidRDefault="00E3520B">
      <w:pPr>
        <w:rPr>
          <w:sz w:val="48"/>
          <w:u w:val="single"/>
        </w:rPr>
      </w:pPr>
      <w:r>
        <w:rPr>
          <w:sz w:val="48"/>
          <w:u w:val="single"/>
        </w:rPr>
        <w:t>Analysis of task 2</w:t>
      </w:r>
    </w:p>
    <w:p w:rsidR="00F07206" w:rsidRDefault="00F07206">
      <w:pPr>
        <w:rPr>
          <w:sz w:val="28"/>
          <w:u w:val="single"/>
        </w:rPr>
      </w:pPr>
    </w:p>
    <w:p w:rsidR="00F07206" w:rsidRDefault="00F07206">
      <w:pPr>
        <w:rPr>
          <w:b/>
          <w:sz w:val="28"/>
        </w:rPr>
      </w:pPr>
      <w:r>
        <w:rPr>
          <w:b/>
          <w:sz w:val="28"/>
        </w:rPr>
        <w:t>What I’m going to do:</w:t>
      </w:r>
    </w:p>
    <w:p w:rsidR="00E3520B" w:rsidRDefault="005C567A">
      <w:pPr>
        <w:rPr>
          <w:sz w:val="28"/>
        </w:rPr>
      </w:pPr>
      <w:r>
        <w:rPr>
          <w:sz w:val="28"/>
        </w:rPr>
        <w:t xml:space="preserve">Design a program that </w:t>
      </w:r>
      <w:bookmarkStart w:id="0" w:name="_GoBack"/>
      <w:bookmarkEnd w:id="0"/>
      <w:r w:rsidR="00E3520B">
        <w:rPr>
          <w:sz w:val="28"/>
        </w:rPr>
        <w:t xml:space="preserve">allows a user to input GTIN-8 product codes </w:t>
      </w:r>
      <w:r w:rsidR="001356E7">
        <w:rPr>
          <w:sz w:val="28"/>
        </w:rPr>
        <w:t xml:space="preserve">for a list of items that they wish to buy along with how many of each product they wish to purchase. It will then search the stock file to produce a list of products as well as their descriptions, prices and total cost for all products selected. It will also be able to identify which products are not in stock. </w:t>
      </w:r>
    </w:p>
    <w:p w:rsidR="001356E7" w:rsidRPr="00E3520B" w:rsidRDefault="001356E7">
      <w:pPr>
        <w:rPr>
          <w:sz w:val="28"/>
        </w:rPr>
      </w:pPr>
    </w:p>
    <w:p w:rsidR="00F07206" w:rsidRDefault="00F07206">
      <w:pPr>
        <w:rPr>
          <w:b/>
          <w:sz w:val="28"/>
        </w:rPr>
      </w:pPr>
      <w:r>
        <w:rPr>
          <w:b/>
          <w:sz w:val="28"/>
        </w:rPr>
        <w:t>End Goals:</w:t>
      </w:r>
    </w:p>
    <w:p w:rsidR="00F07206" w:rsidRDefault="00F07206" w:rsidP="00F0720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 program should be easy to use </w:t>
      </w:r>
    </w:p>
    <w:p w:rsidR="00F07206" w:rsidRDefault="00F07206" w:rsidP="00F0720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 program should be able to </w:t>
      </w:r>
      <w:r w:rsidR="001356E7">
        <w:rPr>
          <w:sz w:val="28"/>
        </w:rPr>
        <w:t xml:space="preserve">search for items in a text file </w:t>
      </w:r>
    </w:p>
    <w:p w:rsidR="00F07206" w:rsidRDefault="00F07206" w:rsidP="00F0720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 program should be </w:t>
      </w:r>
      <w:r w:rsidR="001356E7">
        <w:rPr>
          <w:sz w:val="28"/>
        </w:rPr>
        <w:t xml:space="preserve">able to display information from that text file </w:t>
      </w:r>
    </w:p>
    <w:p w:rsidR="00F07206" w:rsidRPr="001356E7" w:rsidRDefault="00F07206" w:rsidP="00F0720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The</w:t>
      </w:r>
      <w:r w:rsidR="001356E7">
        <w:rPr>
          <w:sz w:val="28"/>
        </w:rPr>
        <w:t xml:space="preserve"> program should allow the user to go back and search for more stock at the end of their current search</w:t>
      </w:r>
    </w:p>
    <w:p w:rsidR="0001718C" w:rsidRPr="0001718C" w:rsidRDefault="0001718C" w:rsidP="00F07206">
      <w:pPr>
        <w:rPr>
          <w:sz w:val="28"/>
        </w:rPr>
      </w:pPr>
    </w:p>
    <w:sectPr w:rsidR="0001718C" w:rsidRPr="00017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FB50B4"/>
    <w:multiLevelType w:val="hybridMultilevel"/>
    <w:tmpl w:val="8DD47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206"/>
    <w:rsid w:val="0001718C"/>
    <w:rsid w:val="001356E7"/>
    <w:rsid w:val="00332416"/>
    <w:rsid w:val="0054083B"/>
    <w:rsid w:val="005C567A"/>
    <w:rsid w:val="00C833FD"/>
    <w:rsid w:val="00E3520B"/>
    <w:rsid w:val="00F0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58798-1AC5-4A15-BDED-92420031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C4DD1343</Template>
  <TotalTime>6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Education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14SabertonDylan</dc:creator>
  <cp:keywords/>
  <dc:description/>
  <cp:lastModifiedBy>14SabertonDylan</cp:lastModifiedBy>
  <cp:revision>4</cp:revision>
  <dcterms:created xsi:type="dcterms:W3CDTF">2016-09-12T12:15:00Z</dcterms:created>
  <dcterms:modified xsi:type="dcterms:W3CDTF">2016-09-16T09:23:00Z</dcterms:modified>
</cp:coreProperties>
</file>