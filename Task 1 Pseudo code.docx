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6" w:rsidRPr="005E0D6E" w:rsidRDefault="0059565C" w:rsidP="0059565C">
      <w:pPr>
        <w:jc w:val="center"/>
        <w:rPr>
          <w:rFonts w:ascii="OCR A Extended" w:hAnsi="OCR A Extended"/>
          <w:sz w:val="40"/>
          <w:u w:val="single"/>
        </w:rPr>
      </w:pPr>
      <w:r w:rsidRPr="005E0D6E">
        <w:rPr>
          <w:rFonts w:ascii="OCR A Extended" w:hAnsi="OCR A Extended"/>
          <w:sz w:val="40"/>
          <w:u w:val="single"/>
        </w:rPr>
        <w:t>Task 1 Pseudo code</w:t>
      </w:r>
    </w:p>
    <w:p w:rsidR="0059565C" w:rsidRPr="005E0D6E" w:rsidRDefault="007447A8" w:rsidP="0059565C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 xml:space="preserve">INPUT </w:t>
      </w:r>
      <w:r w:rsidR="00016C6E" w:rsidRPr="005E0D6E">
        <w:rPr>
          <w:rFonts w:ascii="OCR A Extended" w:hAnsi="OCR A Extended"/>
          <w:sz w:val="28"/>
          <w:szCs w:val="28"/>
        </w:rPr>
        <w:t>7 or 8 Digit Number</w:t>
      </w:r>
    </w:p>
    <w:p w:rsidR="00704D3B" w:rsidRPr="005E0D6E" w:rsidRDefault="00D32A5A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>IF Number IS</w:t>
      </w:r>
      <w:r w:rsidR="00704D3B" w:rsidRPr="005E0D6E">
        <w:rPr>
          <w:rFonts w:ascii="OCR A Extended" w:hAnsi="OCR A Extended"/>
          <w:sz w:val="28"/>
          <w:szCs w:val="28"/>
        </w:rPr>
        <w:t xml:space="preserve"> 7 Digits then:</w:t>
      </w:r>
    </w:p>
    <w:p w:rsidR="008A3833" w:rsidRPr="005E0D6E" w:rsidRDefault="008A3833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ab/>
        <w:t>Store Numbers to array</w:t>
      </w:r>
    </w:p>
    <w:p w:rsidR="008A3833" w:rsidRPr="005E0D6E" w:rsidRDefault="00D32A5A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ab/>
        <w:t>Mul</w:t>
      </w:r>
      <w:r w:rsidR="00C83DA0" w:rsidRPr="005E0D6E">
        <w:rPr>
          <w:rFonts w:ascii="OCR A Extended" w:hAnsi="OCR A Extended"/>
          <w:sz w:val="28"/>
          <w:szCs w:val="28"/>
        </w:rPr>
        <w:t xml:space="preserve">tiply digits </w:t>
      </w:r>
      <w:r w:rsidR="008A3833" w:rsidRPr="005E0D6E">
        <w:rPr>
          <w:rFonts w:ascii="OCR A Extended" w:hAnsi="OCR A Extended"/>
          <w:sz w:val="28"/>
          <w:szCs w:val="28"/>
        </w:rPr>
        <w:t>of Number by 3 and 1 alternately</w:t>
      </w:r>
    </w:p>
    <w:p w:rsidR="008A3833" w:rsidRPr="005E0D6E" w:rsidRDefault="00BD0595" w:rsidP="001D7FBF">
      <w:pPr>
        <w:ind w:left="720"/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 xml:space="preserve">Subtract total from nearest equal or higher </w:t>
      </w:r>
      <w:r w:rsidR="001D7FBF">
        <w:rPr>
          <w:rFonts w:ascii="OCR A Extended" w:hAnsi="OCR A Extended"/>
          <w:sz w:val="28"/>
          <w:szCs w:val="28"/>
        </w:rPr>
        <w:t xml:space="preserve">  </w:t>
      </w:r>
      <w:r w:rsidRPr="005E0D6E">
        <w:rPr>
          <w:rFonts w:ascii="OCR A Extended" w:hAnsi="OCR A Extended"/>
          <w:sz w:val="28"/>
          <w:szCs w:val="28"/>
        </w:rPr>
        <w:t xml:space="preserve">multiple of 10 </w:t>
      </w:r>
    </w:p>
    <w:p w:rsidR="00BD0595" w:rsidRPr="005E0D6E" w:rsidRDefault="00BD0595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ab/>
        <w:t xml:space="preserve">OUTPUT </w:t>
      </w:r>
      <w:proofErr w:type="spellStart"/>
      <w:r w:rsidRPr="005E0D6E">
        <w:rPr>
          <w:rFonts w:ascii="OCR A Extended" w:hAnsi="OCR A Extended"/>
          <w:sz w:val="28"/>
          <w:szCs w:val="28"/>
        </w:rPr>
        <w:t>Number+Total</w:t>
      </w:r>
      <w:proofErr w:type="spellEnd"/>
    </w:p>
    <w:p w:rsidR="00BD0595" w:rsidRPr="005E0D6E" w:rsidRDefault="005E0D6E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>ENDIF</w:t>
      </w:r>
    </w:p>
    <w:p w:rsidR="002D5FAE" w:rsidRDefault="005E0D6E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>IF Number IS 8 Digits then:</w:t>
      </w:r>
      <w:r w:rsidRPr="005E0D6E">
        <w:rPr>
          <w:rFonts w:ascii="OCR A Extended" w:hAnsi="OCR A Extended"/>
          <w:sz w:val="28"/>
          <w:szCs w:val="28"/>
        </w:rPr>
        <w:br/>
      </w:r>
      <w:r>
        <w:rPr>
          <w:rFonts w:ascii="OCR A Extended" w:hAnsi="OCR A Extended"/>
          <w:sz w:val="28"/>
          <w:szCs w:val="28"/>
        </w:rPr>
        <w:tab/>
      </w:r>
      <w:r w:rsidR="002D5FAE">
        <w:rPr>
          <w:rFonts w:ascii="OCR A Extended" w:hAnsi="OCR A Extended"/>
          <w:sz w:val="28"/>
          <w:szCs w:val="28"/>
        </w:rPr>
        <w:t>Store 8</w:t>
      </w:r>
      <w:r w:rsidR="002D5FAE" w:rsidRPr="002D5FAE">
        <w:rPr>
          <w:rFonts w:ascii="OCR A Extended" w:hAnsi="OCR A Extended"/>
          <w:sz w:val="28"/>
          <w:szCs w:val="28"/>
          <w:vertAlign w:val="superscript"/>
        </w:rPr>
        <w:t>th</w:t>
      </w:r>
      <w:r w:rsidR="002D5FAE">
        <w:rPr>
          <w:rFonts w:ascii="OCR A Extended" w:hAnsi="OCR A Extended"/>
          <w:sz w:val="28"/>
          <w:szCs w:val="28"/>
        </w:rPr>
        <w:t xml:space="preserve"> Digit in array </w:t>
      </w:r>
    </w:p>
    <w:p w:rsidR="002D5FAE" w:rsidRDefault="002D5FAE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Append array to 7 Digits</w:t>
      </w:r>
    </w:p>
    <w:p w:rsidR="001D7FBF" w:rsidRPr="005E0D6E" w:rsidRDefault="002D5FAE" w:rsidP="001D7FB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1D7FBF" w:rsidRPr="005E0D6E">
        <w:rPr>
          <w:rFonts w:ascii="OCR A Extended" w:hAnsi="OCR A Extended"/>
          <w:sz w:val="28"/>
          <w:szCs w:val="28"/>
        </w:rPr>
        <w:t>Multiply digits of Number by 3 and 1 alternately</w:t>
      </w:r>
    </w:p>
    <w:p w:rsidR="001D7FBF" w:rsidRPr="005E0D6E" w:rsidRDefault="001D7FBF" w:rsidP="001D7FBF">
      <w:pPr>
        <w:ind w:left="720"/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 xml:space="preserve">Subtract total from nearest equal or higher </w:t>
      </w:r>
      <w:r>
        <w:rPr>
          <w:rFonts w:ascii="OCR A Extended" w:hAnsi="OCR A Extended"/>
          <w:sz w:val="28"/>
          <w:szCs w:val="28"/>
        </w:rPr>
        <w:t xml:space="preserve">  </w:t>
      </w:r>
      <w:r w:rsidRPr="005E0D6E">
        <w:rPr>
          <w:rFonts w:ascii="OCR A Extended" w:hAnsi="OCR A Extended"/>
          <w:sz w:val="28"/>
          <w:szCs w:val="28"/>
        </w:rPr>
        <w:t xml:space="preserve">multiple of 10 </w:t>
      </w:r>
    </w:p>
    <w:p w:rsidR="00704D3B" w:rsidRDefault="005E0D6E" w:rsidP="00704D3B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ab/>
      </w:r>
      <w:r w:rsidR="0070503B">
        <w:rPr>
          <w:rFonts w:ascii="OCR A Extended" w:hAnsi="OCR A Extended"/>
          <w:sz w:val="28"/>
          <w:szCs w:val="28"/>
        </w:rPr>
        <w:t xml:space="preserve">IF </w:t>
      </w:r>
      <w:proofErr w:type="gramStart"/>
      <w:r w:rsidR="0070503B">
        <w:rPr>
          <w:rFonts w:ascii="OCR A Extended" w:hAnsi="OCR A Extended"/>
          <w:sz w:val="28"/>
          <w:szCs w:val="28"/>
        </w:rPr>
        <w:t>Total</w:t>
      </w:r>
      <w:proofErr w:type="gramEnd"/>
      <w:r w:rsidR="0070503B">
        <w:rPr>
          <w:rFonts w:ascii="OCR A Extended" w:hAnsi="OCR A Extended"/>
          <w:sz w:val="28"/>
          <w:szCs w:val="28"/>
        </w:rPr>
        <w:t xml:space="preserve"> is Same as 8</w:t>
      </w:r>
      <w:r w:rsidR="0070503B">
        <w:rPr>
          <w:rFonts w:ascii="OCR A Extended" w:hAnsi="OCR A Extended"/>
          <w:sz w:val="28"/>
          <w:szCs w:val="28"/>
          <w:vertAlign w:val="superscript"/>
        </w:rPr>
        <w:t xml:space="preserve">th </w:t>
      </w:r>
      <w:r w:rsidR="0070503B">
        <w:rPr>
          <w:rFonts w:ascii="OCR A Extended" w:hAnsi="OCR A Extended"/>
          <w:sz w:val="28"/>
          <w:szCs w:val="28"/>
        </w:rPr>
        <w:t>Digit then:</w:t>
      </w:r>
      <w:r w:rsidR="0070503B">
        <w:rPr>
          <w:rFonts w:ascii="OCR A Extended" w:hAnsi="OCR A Extended"/>
          <w:sz w:val="28"/>
          <w:szCs w:val="28"/>
        </w:rPr>
        <w:br/>
      </w:r>
      <w:r w:rsidR="0070503B">
        <w:rPr>
          <w:rFonts w:ascii="OCR A Extended" w:hAnsi="OCR A Extended"/>
          <w:sz w:val="28"/>
          <w:szCs w:val="28"/>
        </w:rPr>
        <w:tab/>
      </w:r>
      <w:r w:rsidR="0070503B">
        <w:rPr>
          <w:rFonts w:ascii="OCR A Extended" w:hAnsi="OCR A Extended"/>
          <w:sz w:val="28"/>
          <w:szCs w:val="28"/>
        </w:rPr>
        <w:tab/>
        <w:t>Output ‘Code is valid’</w:t>
      </w:r>
    </w:p>
    <w:p w:rsidR="0070503B" w:rsidRDefault="001A7CAF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ELSE</w:t>
      </w:r>
    </w:p>
    <w:p w:rsidR="0070503B" w:rsidRDefault="0070503B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>
        <w:rPr>
          <w:rFonts w:ascii="OCR A Extended" w:hAnsi="OCR A Extended"/>
          <w:sz w:val="28"/>
          <w:szCs w:val="28"/>
        </w:rPr>
        <w:tab/>
        <w:t xml:space="preserve">Output </w:t>
      </w:r>
      <w:r w:rsidR="001A7CAF">
        <w:rPr>
          <w:rFonts w:ascii="OCR A Extended" w:hAnsi="OCR A Extended"/>
          <w:sz w:val="28"/>
          <w:szCs w:val="28"/>
        </w:rPr>
        <w:t>‘Code is invalid’</w:t>
      </w:r>
    </w:p>
    <w:p w:rsidR="001A7CAF" w:rsidRDefault="001A7CAF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ENDIF</w:t>
      </w:r>
    </w:p>
    <w:p w:rsidR="001A7CAF" w:rsidRDefault="001A7CAF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  <w:bookmarkStart w:id="0" w:name="_GoBack"/>
      <w:bookmarkEnd w:id="0"/>
    </w:p>
    <w:p w:rsidR="005E0D6E" w:rsidRPr="005E0D6E" w:rsidRDefault="005E0D6E" w:rsidP="00704D3B">
      <w:pPr>
        <w:rPr>
          <w:rFonts w:ascii="OCR A Extended" w:hAnsi="OCR A Extended"/>
          <w:sz w:val="28"/>
          <w:szCs w:val="28"/>
        </w:rPr>
      </w:pPr>
    </w:p>
    <w:sectPr w:rsidR="005E0D6E" w:rsidRPr="005E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5C"/>
    <w:rsid w:val="00016C6E"/>
    <w:rsid w:val="001A7CAF"/>
    <w:rsid w:val="001D7FBF"/>
    <w:rsid w:val="002D5FAE"/>
    <w:rsid w:val="00332416"/>
    <w:rsid w:val="0054083B"/>
    <w:rsid w:val="0059565C"/>
    <w:rsid w:val="005E0D6E"/>
    <w:rsid w:val="00704D3B"/>
    <w:rsid w:val="0070503B"/>
    <w:rsid w:val="007447A8"/>
    <w:rsid w:val="008A3833"/>
    <w:rsid w:val="00BD0595"/>
    <w:rsid w:val="00C833FD"/>
    <w:rsid w:val="00C83DA0"/>
    <w:rsid w:val="00D3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7B9C-A78D-46D2-AD64-79069BB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41E60B6E</Template>
  <TotalTime>24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1</cp:revision>
  <dcterms:created xsi:type="dcterms:W3CDTF">2016-11-02T13:36:00Z</dcterms:created>
  <dcterms:modified xsi:type="dcterms:W3CDTF">2016-11-02T14:00:00Z</dcterms:modified>
</cp:coreProperties>
</file>